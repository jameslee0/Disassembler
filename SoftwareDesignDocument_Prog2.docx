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23988" w14:textId="77777777" w:rsidR="00073244" w:rsidRDefault="002952EB">
      <w:pPr>
        <w:pStyle w:val="PreformattedTex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Design Document (SDD)</w:t>
      </w:r>
    </w:p>
    <w:p w14:paraId="3A75E1C9" w14:textId="77777777" w:rsidR="00073244" w:rsidRDefault="002952EB">
      <w:pPr>
        <w:pStyle w:val="PreformattedTex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#2 DIS Disassembler for XE computer</w:t>
      </w:r>
    </w:p>
    <w:p w14:paraId="5763AB84" w14:textId="64C721FB" w:rsidR="00073244" w:rsidRDefault="002952EB">
      <w:pPr>
        <w:pStyle w:val="PreformattedTex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CS530, Fall 202</w:t>
      </w:r>
      <w:r w:rsidR="000E4E67">
        <w:rPr>
          <w:b/>
          <w:bCs/>
          <w:sz w:val="26"/>
          <w:szCs w:val="26"/>
        </w:rPr>
        <w:t>1</w:t>
      </w:r>
    </w:p>
    <w:p w14:paraId="25B7DC71" w14:textId="77777777" w:rsidR="00073244" w:rsidRDefault="00073244">
      <w:pPr>
        <w:pStyle w:val="PreformattedText"/>
      </w:pPr>
    </w:p>
    <w:p w14:paraId="1990ADB3" w14:textId="77777777" w:rsidR="00073244" w:rsidRDefault="00073244">
      <w:pPr>
        <w:pStyle w:val="PreformattedText"/>
      </w:pPr>
    </w:p>
    <w:p w14:paraId="5E646CEA" w14:textId="77777777" w:rsidR="00073244" w:rsidRDefault="002952EB">
      <w:pPr>
        <w:pStyle w:val="PreformattedText"/>
        <w:rPr>
          <w:b/>
          <w:bCs/>
        </w:rPr>
      </w:pPr>
      <w:r>
        <w:rPr>
          <w:b/>
          <w:bCs/>
        </w:rPr>
        <w:t>Team:</w:t>
      </w:r>
    </w:p>
    <w:p w14:paraId="4DB33263" w14:textId="77777777" w:rsidR="00073244" w:rsidRDefault="002952EB">
      <w:pPr>
        <w:pStyle w:val="PreformattedText"/>
      </w:pPr>
      <w:r>
        <w:t>Note – can include things like who took lead/support for each task during the project</w:t>
      </w:r>
    </w:p>
    <w:p w14:paraId="6EA0D096" w14:textId="77777777" w:rsidR="00073244" w:rsidRDefault="002952EB">
      <w:pPr>
        <w:pStyle w:val="PreformattedText"/>
      </w:pPr>
      <w:r>
        <w:t xml:space="preserve">James Lee, cssc3719, </w:t>
      </w:r>
    </w:p>
    <w:p w14:paraId="2A6EF56B" w14:textId="77777777" w:rsidR="00073244" w:rsidRDefault="002952EB">
      <w:pPr>
        <w:pStyle w:val="PreformattedText"/>
      </w:pPr>
      <w:r>
        <w:t xml:space="preserve">Joshua Boltz, </w:t>
      </w:r>
      <w:r>
        <w:t>cssc3745</w:t>
      </w:r>
    </w:p>
    <w:p w14:paraId="7DC9C523" w14:textId="77777777" w:rsidR="00073244" w:rsidRDefault="002952EB">
      <w:pPr>
        <w:pStyle w:val="PreformattedText"/>
      </w:pPr>
      <w:r>
        <w:t xml:space="preserve">Ayoub </w:t>
      </w:r>
      <w:proofErr w:type="spellStart"/>
      <w:r>
        <w:t>Rammo</w:t>
      </w:r>
      <w:proofErr w:type="spellEnd"/>
      <w:r>
        <w:t>, cssc3733</w:t>
      </w:r>
    </w:p>
    <w:p w14:paraId="409CC38E" w14:textId="77777777" w:rsidR="00073244" w:rsidRDefault="00073244">
      <w:pPr>
        <w:pStyle w:val="PreformattedText"/>
      </w:pPr>
    </w:p>
    <w:p w14:paraId="5906F188" w14:textId="77777777" w:rsidR="00073244" w:rsidRDefault="002952EB">
      <w:pPr>
        <w:pStyle w:val="PreformattedText"/>
        <w:rPr>
          <w:b/>
          <w:bCs/>
        </w:rPr>
      </w:pPr>
      <w:r>
        <w:rPr>
          <w:b/>
          <w:bCs/>
        </w:rPr>
        <w:t>Overview &amp; Goals:</w:t>
      </w:r>
    </w:p>
    <w:p w14:paraId="7A6CCB2A" w14:textId="77777777" w:rsidR="00073244" w:rsidRDefault="002952EB">
      <w:pPr>
        <w:pStyle w:val="PreformattedText"/>
        <w:tabs>
          <w:tab w:val="left" w:pos="1215"/>
        </w:tabs>
        <w:ind w:left="225"/>
      </w:pPr>
      <w:r>
        <w:t>With this project, we aim to be consistently communicating with each other and progressing further into the project in a timely fashion. We plan on meeting once a week and discussing any major errors that a</w:t>
      </w:r>
      <w:r>
        <w:t>rise as we are coding. With the goal of wanting to learn the ins and outs of this project, we believe that it is a key factor to talk about these errors and fix them as a group to learn through experience.</w:t>
      </w:r>
    </w:p>
    <w:p w14:paraId="3ABB0584" w14:textId="77777777" w:rsidR="00073244" w:rsidRDefault="00073244">
      <w:pPr>
        <w:pStyle w:val="PreformattedText"/>
      </w:pPr>
    </w:p>
    <w:p w14:paraId="33CF6B27" w14:textId="77777777" w:rsidR="00073244" w:rsidRDefault="00073244">
      <w:pPr>
        <w:pStyle w:val="PreformattedText"/>
      </w:pPr>
    </w:p>
    <w:p w14:paraId="374E749C" w14:textId="77777777" w:rsidR="00073244" w:rsidRDefault="002952EB">
      <w:pPr>
        <w:pStyle w:val="PreformattedText"/>
        <w:rPr>
          <w:b/>
          <w:bCs/>
        </w:rPr>
      </w:pPr>
      <w:r>
        <w:rPr>
          <w:b/>
          <w:bCs/>
        </w:rPr>
        <w:t>Project Description:</w:t>
      </w:r>
    </w:p>
    <w:p w14:paraId="57DC5C69" w14:textId="77777777" w:rsidR="00073244" w:rsidRDefault="002952EB">
      <w:pPr>
        <w:pStyle w:val="PreformattedText"/>
      </w:pPr>
      <w:r>
        <w:rPr>
          <w:b/>
          <w:bCs/>
        </w:rPr>
        <w:t xml:space="preserve">    </w:t>
      </w:r>
      <w:r>
        <w:t xml:space="preserve">Our program will </w:t>
      </w:r>
      <w:r>
        <w:t xml:space="preserve">take in SIC/XE assembler listing files and output and executable object file/s for the XE machine. It will also print out a separate file for the ESTAB. </w:t>
      </w:r>
    </w:p>
    <w:p w14:paraId="3BD21CE2" w14:textId="77777777" w:rsidR="00073244" w:rsidRDefault="00073244">
      <w:pPr>
        <w:pStyle w:val="PreformattedText"/>
      </w:pPr>
    </w:p>
    <w:p w14:paraId="06AAE3CB" w14:textId="77777777" w:rsidR="00073244" w:rsidRDefault="002952EB">
      <w:pPr>
        <w:pStyle w:val="PreformattedText"/>
        <w:rPr>
          <w:b/>
          <w:bCs/>
          <w:color w:val="FF0000"/>
        </w:rPr>
      </w:pPr>
      <w:r>
        <w:rPr>
          <w:b/>
          <w:bCs/>
          <w:color w:val="FF0000"/>
        </w:rPr>
        <w:t>Plan of Action and Milestones:</w:t>
      </w:r>
    </w:p>
    <w:p w14:paraId="64F1A67B" w14:textId="77777777" w:rsidR="00073244" w:rsidRDefault="002952EB">
      <w:pPr>
        <w:pStyle w:val="PreformattedText"/>
      </w:pPr>
      <w:r>
        <w:t>Note – tasks, milestone (dates) for each task, dependencies/critical p</w:t>
      </w:r>
      <w:r>
        <w:t>ath</w:t>
      </w:r>
    </w:p>
    <w:p w14:paraId="258C9E51" w14:textId="77777777" w:rsidR="00073244" w:rsidRDefault="00073244">
      <w:pPr>
        <w:pStyle w:val="PreformattedText"/>
      </w:pPr>
    </w:p>
    <w:p w14:paraId="1EA256E7" w14:textId="08AF4A7B" w:rsidR="00073244" w:rsidRDefault="00476537">
      <w:pPr>
        <w:pStyle w:val="PreformattedText"/>
        <w:numPr>
          <w:ilvl w:val="0"/>
          <w:numId w:val="1"/>
        </w:numPr>
      </w:pPr>
      <w:r>
        <w:t>We plan on meeting once or twice a week to</w:t>
      </w:r>
      <w:r w:rsidR="00926100">
        <w:t xml:space="preserve"> keep in check with our errors and bugs. </w:t>
      </w:r>
    </w:p>
    <w:p w14:paraId="47C91684" w14:textId="19CC0F58" w:rsidR="00926100" w:rsidRDefault="00926100">
      <w:pPr>
        <w:pStyle w:val="PreformattedText"/>
        <w:numPr>
          <w:ilvl w:val="0"/>
          <w:numId w:val="1"/>
        </w:numPr>
      </w:pPr>
      <w:r>
        <w:t>A main task is the creation of the function that will store 5 variables listed below.</w:t>
      </w:r>
      <w:r w:rsidR="000E4E67">
        <w:t xml:space="preserve"> All three of us will be creating our own function for this and will decide on one function to keep and move forward with.</w:t>
      </w:r>
    </w:p>
    <w:p w14:paraId="051668E2" w14:textId="2877DFA9" w:rsidR="00926100" w:rsidRDefault="000E4E67">
      <w:pPr>
        <w:pStyle w:val="PreformattedText"/>
        <w:numPr>
          <w:ilvl w:val="0"/>
          <w:numId w:val="1"/>
        </w:numPr>
      </w:pPr>
      <w:r>
        <w:t>Each Person’s Tasks:</w:t>
      </w:r>
    </w:p>
    <w:p w14:paraId="5F84C56B" w14:textId="47435465" w:rsidR="000E4E67" w:rsidRDefault="000E4E67" w:rsidP="000E4E67">
      <w:pPr>
        <w:pStyle w:val="PreformattedText"/>
        <w:numPr>
          <w:ilvl w:val="1"/>
          <w:numId w:val="1"/>
        </w:numPr>
      </w:pPr>
      <w:r>
        <w:t>James Lee: Will be in charge of Converter Pass 1</w:t>
      </w:r>
      <w:r w:rsidR="004D495C">
        <w:t>(Finish by 3/28/21)</w:t>
      </w:r>
      <w:r>
        <w:t>, Main Function</w:t>
      </w:r>
      <w:r w:rsidR="004D495C">
        <w:t xml:space="preserve"> </w:t>
      </w:r>
      <w:r w:rsidR="004D495C">
        <w:t>(Finish by 3/</w:t>
      </w:r>
      <w:r w:rsidR="004D495C">
        <w:t>18</w:t>
      </w:r>
      <w:r w:rsidR="004D495C">
        <w:t>/21)</w:t>
      </w:r>
      <w:r>
        <w:t>, and Memory Check</w:t>
      </w:r>
      <w:r w:rsidR="004D495C">
        <w:t xml:space="preserve"> </w:t>
      </w:r>
      <w:r w:rsidR="004D495C">
        <w:t>(Finish by 3/</w:t>
      </w:r>
      <w:r w:rsidR="004D495C">
        <w:t>28</w:t>
      </w:r>
      <w:r w:rsidR="004D495C">
        <w:t>/21)</w:t>
      </w:r>
      <w:r>
        <w:t>.</w:t>
      </w:r>
    </w:p>
    <w:p w14:paraId="0DD1B12F" w14:textId="172F0F38" w:rsidR="000E4E67" w:rsidRDefault="000E4E67" w:rsidP="000E4E67">
      <w:pPr>
        <w:pStyle w:val="PreformattedText"/>
        <w:numPr>
          <w:ilvl w:val="1"/>
          <w:numId w:val="1"/>
        </w:numPr>
      </w:pPr>
      <w:r>
        <w:t>Joshua Boltz: Will be in charge of Converter Pass 2</w:t>
      </w:r>
      <w:r w:rsidR="004D495C">
        <w:t xml:space="preserve"> </w:t>
      </w:r>
      <w:r w:rsidR="004D495C">
        <w:t>(Finish by 3/2</w:t>
      </w:r>
      <w:r w:rsidR="004D495C">
        <w:t>8</w:t>
      </w:r>
      <w:r w:rsidR="004D495C">
        <w:t>/21)</w:t>
      </w:r>
    </w:p>
    <w:p w14:paraId="4E1F42E1" w14:textId="6E76313C" w:rsidR="004D495C" w:rsidRDefault="000E4E67" w:rsidP="004D495C">
      <w:pPr>
        <w:pStyle w:val="PreformattedText"/>
        <w:numPr>
          <w:ilvl w:val="1"/>
          <w:numId w:val="1"/>
        </w:numPr>
      </w:pPr>
      <w:r>
        <w:t xml:space="preserve">Ayoub </w:t>
      </w:r>
      <w:proofErr w:type="spellStart"/>
      <w:r>
        <w:t>Rammo</w:t>
      </w:r>
      <w:proofErr w:type="spellEnd"/>
      <w:r>
        <w:t>: Will be in charge of Converter Pass 3</w:t>
      </w:r>
      <w:r w:rsidR="004D495C">
        <w:t xml:space="preserve"> </w:t>
      </w:r>
      <w:r w:rsidR="004D495C">
        <w:t>(Finish by 3/2</w:t>
      </w:r>
      <w:r w:rsidR="004D495C">
        <w:t>8</w:t>
      </w:r>
      <w:r w:rsidR="004D495C">
        <w:t>/21)</w:t>
      </w:r>
      <w:r>
        <w:t>, Converter function</w:t>
      </w:r>
      <w:r w:rsidR="004D495C">
        <w:t xml:space="preserve"> </w:t>
      </w:r>
      <w:r w:rsidR="004D495C">
        <w:t>(Finish by 3/21/21)</w:t>
      </w:r>
      <w:r>
        <w:t>.</w:t>
      </w:r>
    </w:p>
    <w:p w14:paraId="54ECAEB6" w14:textId="77777777" w:rsidR="00073244" w:rsidRDefault="00073244">
      <w:pPr>
        <w:pStyle w:val="PreformattedText"/>
      </w:pPr>
    </w:p>
    <w:p w14:paraId="16F7714F" w14:textId="77777777" w:rsidR="00073244" w:rsidRDefault="002952EB">
      <w:pPr>
        <w:pStyle w:val="PreformattedText"/>
        <w:rPr>
          <w:b/>
          <w:bCs/>
        </w:rPr>
      </w:pPr>
      <w:r>
        <w:rPr>
          <w:b/>
          <w:bCs/>
        </w:rPr>
        <w:t xml:space="preserve">Requirements: (error messages), (input argument bounds), etc. </w:t>
      </w:r>
    </w:p>
    <w:p w14:paraId="2DC29A79" w14:textId="77777777" w:rsidR="00073244" w:rsidRDefault="002952EB">
      <w:pPr>
        <w:pStyle w:val="PreformattedText"/>
        <w:numPr>
          <w:ilvl w:val="0"/>
          <w:numId w:val="2"/>
        </w:numPr>
      </w:pPr>
      <w:r>
        <w:t>Must have at least one input argument to create an output file, otherwise prints error and terminates.</w:t>
      </w:r>
    </w:p>
    <w:p w14:paraId="1DACE555" w14:textId="77777777" w:rsidR="00073244" w:rsidRDefault="002952EB">
      <w:pPr>
        <w:pStyle w:val="PreformattedText"/>
        <w:numPr>
          <w:ilvl w:val="0"/>
          <w:numId w:val="2"/>
        </w:numPr>
      </w:pPr>
      <w:r>
        <w:t xml:space="preserve">Scan the file and run a check on the memory mapping. </w:t>
      </w:r>
    </w:p>
    <w:p w14:paraId="0CE6AB66" w14:textId="77777777" w:rsidR="00073244" w:rsidRDefault="002952EB">
      <w:pPr>
        <w:pStyle w:val="PreformattedText"/>
        <w:numPr>
          <w:ilvl w:val="0"/>
          <w:numId w:val="2"/>
        </w:numPr>
      </w:pPr>
      <w:r>
        <w:t xml:space="preserve">Checks to make sure that the </w:t>
      </w:r>
      <w:r>
        <w:t>format 3 and format 4 instructions are making memory references within the scope of the program’s memory space, and if not, it will output an error message and terminate the program.</w:t>
      </w:r>
    </w:p>
    <w:p w14:paraId="084A2068" w14:textId="1145AF8C" w:rsidR="00073244" w:rsidRDefault="002952EB">
      <w:pPr>
        <w:pStyle w:val="PreformattedText"/>
        <w:numPr>
          <w:ilvl w:val="0"/>
          <w:numId w:val="2"/>
        </w:numPr>
      </w:pPr>
      <w:r>
        <w:t>The program will also print out the ESTAB in a separate file.</w:t>
      </w:r>
    </w:p>
    <w:p w14:paraId="396C4CCD" w14:textId="3E44E4AF" w:rsidR="00926100" w:rsidRDefault="00926100">
      <w:pPr>
        <w:pStyle w:val="PreformattedText"/>
        <w:numPr>
          <w:ilvl w:val="0"/>
          <w:numId w:val="2"/>
        </w:numPr>
      </w:pPr>
      <w:r>
        <w:t>We created a separate function that will store 5 variables: Loc, Symbol, OP, Variable, Object Code.</w:t>
      </w:r>
    </w:p>
    <w:p w14:paraId="1EC9D9AD" w14:textId="77777777" w:rsidR="00073244" w:rsidRDefault="00073244">
      <w:pPr>
        <w:pStyle w:val="PreformattedText"/>
      </w:pPr>
    </w:p>
    <w:p w14:paraId="40B0758C" w14:textId="2657A6BD" w:rsidR="00073244" w:rsidRDefault="002952EB">
      <w:pPr>
        <w:pStyle w:val="PreformattedText"/>
        <w:rPr>
          <w:b/>
          <w:bCs/>
          <w:color w:val="FF0000"/>
        </w:rPr>
      </w:pPr>
      <w:r>
        <w:rPr>
          <w:b/>
          <w:bCs/>
          <w:color w:val="FF0000"/>
        </w:rPr>
        <w:t>System Des</w:t>
      </w:r>
      <w:r>
        <w:rPr>
          <w:b/>
          <w:bCs/>
          <w:color w:val="FF0000"/>
        </w:rPr>
        <w:t>ign/Specification:</w:t>
      </w:r>
    </w:p>
    <w:p w14:paraId="4256E069" w14:textId="02DDE197" w:rsidR="00F035F2" w:rsidRDefault="00F035F2" w:rsidP="00EB3ACA">
      <w:pPr>
        <w:pStyle w:val="PreformattedText"/>
        <w:numPr>
          <w:ilvl w:val="0"/>
          <w:numId w:val="3"/>
        </w:numPr>
      </w:pPr>
      <w:r>
        <w:t>FUNCTION NAMES WILL BE CHANGED FOR FINAL DRAFT!!</w:t>
      </w:r>
    </w:p>
    <w:p w14:paraId="0BA47688" w14:textId="35E236A3" w:rsidR="00EB3ACA" w:rsidRPr="00EB3ACA" w:rsidRDefault="00EB3ACA" w:rsidP="00EB3ACA">
      <w:pPr>
        <w:pStyle w:val="PreformattedText"/>
        <w:numPr>
          <w:ilvl w:val="0"/>
          <w:numId w:val="3"/>
        </w:numPr>
      </w:pPr>
      <w:r w:rsidRPr="00EB3ACA">
        <w:t>Main Function:</w:t>
      </w:r>
    </w:p>
    <w:p w14:paraId="170B1DD4" w14:textId="7489D805" w:rsidR="00EF10FA" w:rsidRDefault="00EB3ACA" w:rsidP="00EF10FA">
      <w:pPr>
        <w:pStyle w:val="PreformattedText"/>
        <w:numPr>
          <w:ilvl w:val="1"/>
          <w:numId w:val="3"/>
        </w:numPr>
      </w:pPr>
      <w:r>
        <w:t xml:space="preserve">This function will check to see if there are 0 arguments, or more. With the case of 0 arguments, the main will print out an error and then terminate the program. Otherwise, </w:t>
      </w:r>
      <w:r w:rsidR="00F035F2">
        <w:t>it will continue onto the converter function.</w:t>
      </w:r>
    </w:p>
    <w:p w14:paraId="78F319B2" w14:textId="565895D7" w:rsidR="00F035F2" w:rsidRDefault="00F035F2" w:rsidP="00F035F2">
      <w:pPr>
        <w:pStyle w:val="PreformattedText"/>
        <w:numPr>
          <w:ilvl w:val="0"/>
          <w:numId w:val="3"/>
        </w:numPr>
      </w:pPr>
      <w:r>
        <w:t>Converter Function:</w:t>
      </w:r>
    </w:p>
    <w:p w14:paraId="1F794215" w14:textId="0FF0A391" w:rsidR="00F035F2" w:rsidRDefault="00F035F2" w:rsidP="00F035F2">
      <w:pPr>
        <w:pStyle w:val="PreformattedText"/>
        <w:numPr>
          <w:ilvl w:val="1"/>
          <w:numId w:val="3"/>
        </w:numPr>
      </w:pPr>
      <w:r>
        <w:t xml:space="preserve">This function will read through the argument list and call passes on each of the listing files that were inputted as arguments. This function will also print the </w:t>
      </w:r>
      <w:proofErr w:type="spellStart"/>
      <w:r>
        <w:t>estab</w:t>
      </w:r>
      <w:proofErr w:type="spellEnd"/>
      <w:r>
        <w:t xml:space="preserve"> after every function has been run through and completed. It will also output a 0 or 1 value depending on whether the memory check contains an error or not.</w:t>
      </w:r>
    </w:p>
    <w:p w14:paraId="51F4004B" w14:textId="15241EBF" w:rsidR="00F035F2" w:rsidRDefault="00F035F2" w:rsidP="00F035F2">
      <w:pPr>
        <w:pStyle w:val="PreformattedText"/>
        <w:numPr>
          <w:ilvl w:val="0"/>
          <w:numId w:val="3"/>
        </w:numPr>
      </w:pPr>
      <w:r>
        <w:lastRenderedPageBreak/>
        <w:t>Pass 1 Function:</w:t>
      </w:r>
    </w:p>
    <w:p w14:paraId="25BC4468" w14:textId="07E737AD" w:rsidR="00F035F2" w:rsidRDefault="00F035F2" w:rsidP="00F035F2">
      <w:pPr>
        <w:pStyle w:val="PreformattedText"/>
        <w:numPr>
          <w:ilvl w:val="1"/>
          <w:numId w:val="3"/>
        </w:numPr>
      </w:pPr>
      <w:r>
        <w:t xml:space="preserve">This function will fill up the empty </w:t>
      </w:r>
      <w:proofErr w:type="spellStart"/>
      <w:r>
        <w:t>symtab</w:t>
      </w:r>
      <w:proofErr w:type="spellEnd"/>
      <w:r>
        <w:t xml:space="preserve"> created in main function. After which it will also find the </w:t>
      </w:r>
      <w:proofErr w:type="spellStart"/>
      <w:r>
        <w:t>ExtDef</w:t>
      </w:r>
      <w:proofErr w:type="spellEnd"/>
      <w:r>
        <w:t xml:space="preserve">, </w:t>
      </w:r>
      <w:proofErr w:type="spellStart"/>
      <w:r>
        <w:t>ExtRef</w:t>
      </w:r>
      <w:proofErr w:type="spellEnd"/>
      <w:r>
        <w:t xml:space="preserve">, start location and end location to add to the </w:t>
      </w:r>
      <w:proofErr w:type="spellStart"/>
      <w:r>
        <w:t>symtab</w:t>
      </w:r>
      <w:proofErr w:type="spellEnd"/>
      <w:r>
        <w:t xml:space="preserve">. The function will then go on to return the filled in </w:t>
      </w:r>
      <w:proofErr w:type="spellStart"/>
      <w:r>
        <w:t>symtab</w:t>
      </w:r>
      <w:proofErr w:type="spellEnd"/>
      <w:r>
        <w:t>.</w:t>
      </w:r>
    </w:p>
    <w:p w14:paraId="40A68413" w14:textId="45BD9497" w:rsidR="00F035F2" w:rsidRDefault="00F035F2" w:rsidP="00F035F2">
      <w:pPr>
        <w:pStyle w:val="PreformattedText"/>
        <w:numPr>
          <w:ilvl w:val="0"/>
          <w:numId w:val="3"/>
        </w:numPr>
      </w:pPr>
      <w:r>
        <w:t>Pass 2 Function:</w:t>
      </w:r>
    </w:p>
    <w:p w14:paraId="14FA309C" w14:textId="17E7DE54" w:rsidR="00F035F2" w:rsidRDefault="00F035F2" w:rsidP="00F035F2">
      <w:pPr>
        <w:pStyle w:val="PreformattedText"/>
        <w:numPr>
          <w:ilvl w:val="1"/>
          <w:numId w:val="3"/>
        </w:numPr>
      </w:pPr>
      <w:r>
        <w:t xml:space="preserve">This function will create the header record, D record, R record, and text records. It will also call the memory check function whenever an </w:t>
      </w:r>
      <w:proofErr w:type="spellStart"/>
      <w:r>
        <w:t>ExtDef</w:t>
      </w:r>
      <w:proofErr w:type="spellEnd"/>
      <w:r>
        <w:t xml:space="preserve"> or </w:t>
      </w:r>
      <w:proofErr w:type="spellStart"/>
      <w:r>
        <w:t>ExtRef</w:t>
      </w:r>
      <w:proofErr w:type="spellEnd"/>
      <w:r>
        <w:t xml:space="preserve"> is prevalent. </w:t>
      </w:r>
    </w:p>
    <w:p w14:paraId="3476FC92" w14:textId="4C4F91BB" w:rsidR="00F035F2" w:rsidRDefault="00F035F2" w:rsidP="00F035F2">
      <w:pPr>
        <w:pStyle w:val="PreformattedText"/>
        <w:numPr>
          <w:ilvl w:val="0"/>
          <w:numId w:val="3"/>
        </w:numPr>
      </w:pPr>
      <w:r>
        <w:t>Pass 3 Function:</w:t>
      </w:r>
    </w:p>
    <w:p w14:paraId="2396A161" w14:textId="23268456" w:rsidR="00F035F2" w:rsidRDefault="00F035F2" w:rsidP="00F035F2">
      <w:pPr>
        <w:pStyle w:val="PreformattedText"/>
        <w:numPr>
          <w:ilvl w:val="1"/>
          <w:numId w:val="3"/>
        </w:numPr>
      </w:pPr>
      <w:r>
        <w:t xml:space="preserve">This function will be creating the modification records for each </w:t>
      </w:r>
      <w:proofErr w:type="spellStart"/>
      <w:r>
        <w:t>Extref</w:t>
      </w:r>
      <w:proofErr w:type="spellEnd"/>
      <w:r>
        <w:t xml:space="preserve"> and will also create a modification record when an E</w:t>
      </w:r>
      <w:proofErr w:type="spellStart"/>
      <w:r>
        <w:t>xtDef</w:t>
      </w:r>
      <w:proofErr w:type="spellEnd"/>
      <w:r>
        <w:t xml:space="preserve"> is subtracted to or from a non-relative address. This function will also be creating the end record. </w:t>
      </w:r>
    </w:p>
    <w:p w14:paraId="3362A5E8" w14:textId="60ABB91D" w:rsidR="00F035F2" w:rsidRDefault="00F035F2" w:rsidP="00F035F2">
      <w:pPr>
        <w:pStyle w:val="PreformattedText"/>
        <w:numPr>
          <w:ilvl w:val="0"/>
          <w:numId w:val="3"/>
        </w:numPr>
      </w:pPr>
      <w:r>
        <w:t>Memory Check:</w:t>
      </w:r>
    </w:p>
    <w:p w14:paraId="36E96713" w14:textId="4DFBB19C" w:rsidR="00F035F2" w:rsidRPr="00EB3ACA" w:rsidRDefault="00F035F2" w:rsidP="00F035F2">
      <w:pPr>
        <w:pStyle w:val="PreformattedText"/>
        <w:numPr>
          <w:ilvl w:val="1"/>
          <w:numId w:val="3"/>
        </w:numPr>
      </w:pPr>
      <w:r>
        <w:t>This function will check to see if the addresses are in bound and valid. This will then return either a 0 or 1 depending on whether the bounds were met or not.</w:t>
      </w:r>
    </w:p>
    <w:p w14:paraId="017E4F91" w14:textId="3B0E37F6" w:rsidR="00073244" w:rsidRPr="00EB3ACA" w:rsidRDefault="00476537">
      <w:pPr>
        <w:pStyle w:val="PreformattedText"/>
      </w:pPr>
      <w:r w:rsidRPr="00EB3ACA">
        <w:rPr>
          <w:noProof/>
        </w:rPr>
        <w:lastRenderedPageBreak/>
        <w:drawing>
          <wp:inline distT="0" distB="0" distL="0" distR="0" wp14:anchorId="5A996861" wp14:editId="342196E9">
            <wp:extent cx="5997575" cy="8618220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2DD0" w14:textId="77777777" w:rsidR="00073244" w:rsidRPr="00EB3ACA" w:rsidRDefault="00073244">
      <w:pPr>
        <w:pStyle w:val="PreformattedText"/>
      </w:pPr>
    </w:p>
    <w:p w14:paraId="724D70FB" w14:textId="77777777" w:rsidR="00073244" w:rsidRPr="00EB3ACA" w:rsidRDefault="002952EB">
      <w:pPr>
        <w:pStyle w:val="PreformattedText"/>
        <w:rPr>
          <w:b/>
          <w:bCs/>
        </w:rPr>
      </w:pPr>
      <w:r w:rsidRPr="00EB3ACA">
        <w:rPr>
          <w:b/>
          <w:bCs/>
        </w:rPr>
        <w:t>Development Environment:</w:t>
      </w:r>
    </w:p>
    <w:p w14:paraId="1FF4527C" w14:textId="77777777" w:rsidR="00073244" w:rsidRPr="00EB3ACA" w:rsidRDefault="002952EB">
      <w:pPr>
        <w:pStyle w:val="PreformattedText"/>
      </w:pPr>
      <w:r w:rsidRPr="00EB3ACA">
        <w:rPr>
          <w:b/>
          <w:bCs/>
        </w:rPr>
        <w:t xml:space="preserve">   </w:t>
      </w:r>
      <w:r w:rsidRPr="00EB3ACA">
        <w:rPr>
          <w:b/>
          <w:bCs/>
        </w:rPr>
        <w:t xml:space="preserve">  </w:t>
      </w:r>
      <w:r w:rsidRPr="00EB3ACA">
        <w:t xml:space="preserve">Joshua Boltz - </w:t>
      </w:r>
      <w:proofErr w:type="spellStart"/>
      <w:r w:rsidRPr="00EB3ACA">
        <w:t>MobaXTerm</w:t>
      </w:r>
      <w:proofErr w:type="spellEnd"/>
    </w:p>
    <w:p w14:paraId="7B0D17EA" w14:textId="77777777" w:rsidR="00073244" w:rsidRPr="00EB3ACA" w:rsidRDefault="002952EB">
      <w:pPr>
        <w:pStyle w:val="PreformattedText"/>
      </w:pPr>
      <w:r w:rsidRPr="00EB3ACA">
        <w:t xml:space="preserve">     James Lee – Visual Studio Code</w:t>
      </w:r>
    </w:p>
    <w:p w14:paraId="405B670A" w14:textId="77777777" w:rsidR="00073244" w:rsidRPr="00EB3ACA" w:rsidRDefault="002952EB">
      <w:pPr>
        <w:pStyle w:val="PreformattedText"/>
      </w:pPr>
      <w:r w:rsidRPr="00EB3ACA">
        <w:t xml:space="preserve">     Ayoub </w:t>
      </w:r>
      <w:proofErr w:type="spellStart"/>
      <w:r w:rsidRPr="00EB3ACA">
        <w:t>Rammo</w:t>
      </w:r>
      <w:proofErr w:type="spellEnd"/>
      <w:r w:rsidRPr="00EB3ACA">
        <w:t xml:space="preserve"> – Visual Studio Code</w:t>
      </w:r>
    </w:p>
    <w:p w14:paraId="0D8CCE5E" w14:textId="77777777" w:rsidR="00073244" w:rsidRPr="00EB3ACA" w:rsidRDefault="00073244">
      <w:pPr>
        <w:pStyle w:val="PreformattedText"/>
      </w:pPr>
    </w:p>
    <w:p w14:paraId="6DD5968E" w14:textId="77777777" w:rsidR="00073244" w:rsidRPr="00EB3ACA" w:rsidRDefault="00073244">
      <w:pPr>
        <w:pStyle w:val="PreformattedText"/>
        <w:rPr>
          <w:b/>
          <w:bCs/>
        </w:rPr>
      </w:pPr>
    </w:p>
    <w:p w14:paraId="35FDBE72" w14:textId="77777777" w:rsidR="00073244" w:rsidRPr="00EB3ACA" w:rsidRDefault="00073244">
      <w:pPr>
        <w:pStyle w:val="PreformattedText"/>
        <w:ind w:left="420" w:hanging="420"/>
      </w:pPr>
    </w:p>
    <w:p w14:paraId="627FF4CD" w14:textId="77777777" w:rsidR="00073244" w:rsidRPr="00EB3ACA" w:rsidRDefault="002952EB">
      <w:pPr>
        <w:pStyle w:val="PreformattedText"/>
        <w:rPr>
          <w:b/>
          <w:bCs/>
        </w:rPr>
      </w:pPr>
      <w:r w:rsidRPr="00EB3ACA">
        <w:rPr>
          <w:b/>
          <w:bCs/>
        </w:rPr>
        <w:t>Run/Test Environment:</w:t>
      </w:r>
    </w:p>
    <w:p w14:paraId="61DF510F" w14:textId="77777777" w:rsidR="00073244" w:rsidRPr="00EB3ACA" w:rsidRDefault="002952EB">
      <w:pPr>
        <w:pStyle w:val="PreformattedText"/>
      </w:pPr>
      <w:r w:rsidRPr="00EB3ACA">
        <w:t xml:space="preserve">    Using a </w:t>
      </w:r>
      <w:proofErr w:type="spellStart"/>
      <w:r w:rsidRPr="00EB3ACA">
        <w:t>ssh</w:t>
      </w:r>
      <w:proofErr w:type="spellEnd"/>
      <w:r w:rsidRPr="00EB3ACA">
        <w:t xml:space="preserve"> terminal or </w:t>
      </w:r>
      <w:proofErr w:type="spellStart"/>
      <w:r w:rsidRPr="00EB3ACA">
        <w:t>linux</w:t>
      </w:r>
      <w:proofErr w:type="spellEnd"/>
      <w:r w:rsidRPr="00EB3ACA">
        <w:t xml:space="preserve"> terminal, we will test out our code by running sample input SIC/XE assembler listing files </w:t>
      </w:r>
      <w:r w:rsidRPr="00EB3ACA">
        <w:t xml:space="preserve">through our code to receive desired output. We will also be adding breakpoints throughout the code in order to get a better picture on where errors will lie and how we can go about fixing them. We will be using the </w:t>
      </w:r>
      <w:proofErr w:type="spellStart"/>
      <w:r w:rsidRPr="00EB3ACA">
        <w:t>gcc</w:t>
      </w:r>
      <w:proofErr w:type="spellEnd"/>
      <w:r w:rsidRPr="00EB3ACA">
        <w:t xml:space="preserve"> compiler to finalize and run our exec</w:t>
      </w:r>
      <w:r w:rsidRPr="00EB3ACA">
        <w:t xml:space="preserve">utable object code. </w:t>
      </w:r>
    </w:p>
    <w:sectPr w:rsidR="00073244" w:rsidRPr="00EB3AC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7831C" w14:textId="77777777" w:rsidR="002952EB" w:rsidRDefault="002952EB">
      <w:r>
        <w:separator/>
      </w:r>
    </w:p>
  </w:endnote>
  <w:endnote w:type="continuationSeparator" w:id="0">
    <w:p w14:paraId="5FA6BD0E" w14:textId="77777777" w:rsidR="002952EB" w:rsidRDefault="0029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WenQuanYi Micro Hei Mono">
    <w:panose1 w:val="020B0604020202020204"/>
    <w:charset w:val="00"/>
    <w:family w:val="modern"/>
    <w:pitch w:val="fixed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5E359" w14:textId="77777777" w:rsidR="002952EB" w:rsidRDefault="002952EB">
      <w:r>
        <w:rPr>
          <w:color w:val="000000"/>
        </w:rPr>
        <w:separator/>
      </w:r>
    </w:p>
  </w:footnote>
  <w:footnote w:type="continuationSeparator" w:id="0">
    <w:p w14:paraId="52B0D254" w14:textId="77777777" w:rsidR="002952EB" w:rsidRDefault="0029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A7F98"/>
    <w:multiLevelType w:val="hybridMultilevel"/>
    <w:tmpl w:val="9B603C04"/>
    <w:lvl w:ilvl="0" w:tplc="184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968BB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05298"/>
    <w:multiLevelType w:val="multilevel"/>
    <w:tmpl w:val="CCF09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0039E"/>
    <w:multiLevelType w:val="multilevel"/>
    <w:tmpl w:val="0CB859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3244"/>
    <w:rsid w:val="00073244"/>
    <w:rsid w:val="000E4E67"/>
    <w:rsid w:val="002952EB"/>
    <w:rsid w:val="00367C64"/>
    <w:rsid w:val="00476537"/>
    <w:rsid w:val="004D495C"/>
    <w:rsid w:val="00926100"/>
    <w:rsid w:val="00EB3ACA"/>
    <w:rsid w:val="00EF10FA"/>
    <w:rsid w:val="00F0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432D"/>
  <w15:docId w15:val="{1121DC2F-73FD-3743-B347-14DAE14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WenQuanYi Micro Hei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Lee</dc:creator>
  <cp:lastModifiedBy>James Lee</cp:lastModifiedBy>
  <cp:revision>2</cp:revision>
  <dcterms:created xsi:type="dcterms:W3CDTF">2021-03-14T06:35:00Z</dcterms:created>
  <dcterms:modified xsi:type="dcterms:W3CDTF">2021-03-14T06:35:00Z</dcterms:modified>
</cp:coreProperties>
</file>